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13"/>
        <w:gridCol w:w="9528"/>
      </w:tblGrid>
      <w:tr w:rsidR="0040062A" w14:paraId="1F23CD53" w14:textId="77777777" w:rsidTr="0040062A">
        <w:tc>
          <w:tcPr>
            <w:tcW w:w="1013" w:type="dxa"/>
          </w:tcPr>
          <w:p w14:paraId="197160C8" w14:textId="77777777" w:rsidR="00EE1EA8" w:rsidRDefault="00EE1EA8"/>
        </w:tc>
        <w:tc>
          <w:tcPr>
            <w:tcW w:w="9528" w:type="dxa"/>
          </w:tcPr>
          <w:p w14:paraId="2D9A9A72" w14:textId="66AA9008" w:rsidR="00EE1EA8" w:rsidRDefault="00EE1EA8" w:rsidP="0040062A">
            <w:pPr>
              <w:jc w:val="right"/>
            </w:pPr>
            <w:bookmarkStart w:id="0" w:name="_GoBack"/>
            <w:bookmarkEnd w:id="0"/>
          </w:p>
        </w:tc>
      </w:tr>
    </w:tbl>
    <w:p w14:paraId="76840A5A" w14:textId="743BF9D0" w:rsidR="00AC5EBB" w:rsidRDefault="00AC5EBB"/>
    <w:p w14:paraId="067306E1" w14:textId="77777777" w:rsidR="001433F5" w:rsidRDefault="00AC5EBB" w:rsidP="00EB4982">
      <w:pPr>
        <w:pStyle w:val="QualificationTitle"/>
        <w:outlineLvl w:val="0"/>
      </w:pPr>
      <w:r w:rsidRPr="00AC5EBB">
        <w:t xml:space="preserve">Higher National Certificate/Diploma in </w:t>
      </w:r>
    </w:p>
    <w:p w14:paraId="56942D80" w14:textId="612F3708" w:rsidR="00AC5EBB" w:rsidRPr="00AC5EBB" w:rsidRDefault="005C298D" w:rsidP="00EB6370">
      <w:pPr>
        <w:pStyle w:val="QualificationTitle"/>
      </w:pPr>
      <w:r>
        <w:t>Computing</w:t>
      </w:r>
    </w:p>
    <w:tbl>
      <w:tblPr>
        <w:tblStyle w:val="TableGrid"/>
        <w:tblW w:w="0" w:type="auto"/>
        <w:tblCellMar>
          <w:top w:w="28" w:type="dxa"/>
          <w:bottom w:w="28" w:type="dxa"/>
        </w:tblCellMar>
        <w:tblLook w:val="04A0" w:firstRow="1" w:lastRow="0" w:firstColumn="1" w:lastColumn="0" w:noHBand="0" w:noVBand="1"/>
      </w:tblPr>
      <w:tblGrid>
        <w:gridCol w:w="3003"/>
        <w:gridCol w:w="7528"/>
      </w:tblGrid>
      <w:tr w:rsidR="00425F60" w:rsidRPr="00AC5EBB" w14:paraId="05AC975F" w14:textId="77777777" w:rsidTr="00D76118">
        <w:tc>
          <w:tcPr>
            <w:tcW w:w="3003" w:type="dxa"/>
          </w:tcPr>
          <w:p w14:paraId="12D72062" w14:textId="77777777" w:rsidR="00425F60" w:rsidRPr="00AC5EBB" w:rsidRDefault="00425F60" w:rsidP="00D76118">
            <w:r>
              <w:t>Student Name/ID Number</w:t>
            </w:r>
          </w:p>
        </w:tc>
        <w:tc>
          <w:tcPr>
            <w:tcW w:w="7528" w:type="dxa"/>
          </w:tcPr>
          <w:p w14:paraId="62021A02" w14:textId="77777777" w:rsidR="00425F60" w:rsidRPr="00AC5EBB" w:rsidRDefault="00425F60" w:rsidP="00D76118"/>
        </w:tc>
      </w:tr>
      <w:tr w:rsidR="00425F60" w:rsidRPr="00AC5EBB" w14:paraId="207B7B31" w14:textId="77777777" w:rsidTr="00D76118">
        <w:tc>
          <w:tcPr>
            <w:tcW w:w="3003" w:type="dxa"/>
            <w:shd w:val="clear" w:color="auto" w:fill="DEEAF6" w:themeFill="accent1" w:themeFillTint="33"/>
          </w:tcPr>
          <w:p w14:paraId="4937C66B" w14:textId="77777777" w:rsidR="00425F60" w:rsidRPr="00AC5EBB" w:rsidRDefault="00425F60" w:rsidP="00D76118">
            <w:pPr>
              <w:rPr>
                <w:b/>
              </w:rPr>
            </w:pPr>
            <w:r w:rsidRPr="00AC5EBB">
              <w:rPr>
                <w:b/>
              </w:rPr>
              <w:t>Unit Number and Title</w:t>
            </w:r>
          </w:p>
        </w:tc>
        <w:tc>
          <w:tcPr>
            <w:tcW w:w="7528" w:type="dxa"/>
            <w:shd w:val="clear" w:color="auto" w:fill="DEEAF6" w:themeFill="accent1" w:themeFillTint="33"/>
          </w:tcPr>
          <w:p w14:paraId="7BC3C578" w14:textId="77777777" w:rsidR="00425F60" w:rsidRPr="00AC5EBB" w:rsidRDefault="00425F60" w:rsidP="00D76118">
            <w:pPr>
              <w:rPr>
                <w:b/>
              </w:rPr>
            </w:pPr>
            <w:r>
              <w:rPr>
                <w:b/>
              </w:rPr>
              <w:t xml:space="preserve">19: Data Structures &amp; Algorithms </w:t>
            </w:r>
          </w:p>
        </w:tc>
      </w:tr>
      <w:tr w:rsidR="00425F60" w:rsidRPr="00AC5EBB" w14:paraId="13ACBBF0" w14:textId="77777777" w:rsidTr="00D76118">
        <w:tc>
          <w:tcPr>
            <w:tcW w:w="3003" w:type="dxa"/>
          </w:tcPr>
          <w:p w14:paraId="3C31BE2C" w14:textId="77777777" w:rsidR="00425F60" w:rsidRPr="00AC5EBB" w:rsidRDefault="00425F60" w:rsidP="00D76118">
            <w:r>
              <w:t>Academic Year</w:t>
            </w:r>
          </w:p>
        </w:tc>
        <w:tc>
          <w:tcPr>
            <w:tcW w:w="7528" w:type="dxa"/>
          </w:tcPr>
          <w:p w14:paraId="5B5980BD" w14:textId="77777777" w:rsidR="00425F60" w:rsidRPr="00AC5EBB" w:rsidRDefault="00425F60" w:rsidP="00D76118"/>
        </w:tc>
      </w:tr>
      <w:tr w:rsidR="00425F60" w:rsidRPr="00AC5EBB" w14:paraId="743923DE" w14:textId="77777777" w:rsidTr="00D76118">
        <w:tc>
          <w:tcPr>
            <w:tcW w:w="3003" w:type="dxa"/>
          </w:tcPr>
          <w:p w14:paraId="64B2A187" w14:textId="77777777" w:rsidR="00425F60" w:rsidRPr="00AC5EBB" w:rsidRDefault="00425F60" w:rsidP="00D76118">
            <w:r>
              <w:t>Unit Tutor</w:t>
            </w:r>
          </w:p>
        </w:tc>
        <w:tc>
          <w:tcPr>
            <w:tcW w:w="7528" w:type="dxa"/>
          </w:tcPr>
          <w:p w14:paraId="33EBB2DA" w14:textId="77777777" w:rsidR="00425F60" w:rsidRPr="00AC5EBB" w:rsidRDefault="00425F60" w:rsidP="00D76118"/>
        </w:tc>
      </w:tr>
      <w:tr w:rsidR="00425F60" w:rsidRPr="00AC5EBB" w14:paraId="0D0D6070" w14:textId="77777777" w:rsidTr="00D76118">
        <w:tc>
          <w:tcPr>
            <w:tcW w:w="3003" w:type="dxa"/>
          </w:tcPr>
          <w:p w14:paraId="4F21F136" w14:textId="77777777" w:rsidR="00425F60" w:rsidRPr="00AC5EBB" w:rsidRDefault="00425F60" w:rsidP="00D76118">
            <w:pPr>
              <w:rPr>
                <w:b/>
              </w:rPr>
            </w:pPr>
            <w:r w:rsidRPr="00AC5EBB">
              <w:rPr>
                <w:b/>
              </w:rPr>
              <w:t>Assignment Title</w:t>
            </w:r>
          </w:p>
        </w:tc>
        <w:tc>
          <w:tcPr>
            <w:tcW w:w="7528" w:type="dxa"/>
          </w:tcPr>
          <w:p w14:paraId="642F7E4E" w14:textId="295FF463" w:rsidR="00425F60" w:rsidRPr="0029481C" w:rsidRDefault="00EB6370" w:rsidP="00D76118">
            <w:pPr>
              <w:rPr>
                <w:rFonts w:cs="Open Sans"/>
                <w:b/>
              </w:rPr>
            </w:pPr>
            <w:r>
              <w:rPr>
                <w:rFonts w:cs="Open Sans"/>
                <w:b/>
              </w:rPr>
              <w:t>Assignment 2</w:t>
            </w:r>
          </w:p>
        </w:tc>
      </w:tr>
      <w:tr w:rsidR="00425F60" w:rsidRPr="00AC5EBB" w14:paraId="7AD9F07A" w14:textId="77777777" w:rsidTr="00D76118">
        <w:tc>
          <w:tcPr>
            <w:tcW w:w="3003" w:type="dxa"/>
            <w:shd w:val="clear" w:color="auto" w:fill="DEEAF6" w:themeFill="accent1" w:themeFillTint="33"/>
          </w:tcPr>
          <w:p w14:paraId="553963F4" w14:textId="77777777" w:rsidR="00425F60" w:rsidRPr="00AC5EBB" w:rsidRDefault="00425F60" w:rsidP="00D76118">
            <w:pPr>
              <w:rPr>
                <w:b/>
              </w:rPr>
            </w:pPr>
            <w:r w:rsidRPr="00AC5EBB">
              <w:rPr>
                <w:b/>
              </w:rPr>
              <w:t>Issue Date</w:t>
            </w:r>
          </w:p>
        </w:tc>
        <w:tc>
          <w:tcPr>
            <w:tcW w:w="7528" w:type="dxa"/>
            <w:shd w:val="clear" w:color="auto" w:fill="DEEAF6" w:themeFill="accent1" w:themeFillTint="33"/>
          </w:tcPr>
          <w:p w14:paraId="15BC7B7C" w14:textId="77777777" w:rsidR="00425F60" w:rsidRPr="00AC5EBB" w:rsidRDefault="00425F60" w:rsidP="00D76118">
            <w:pPr>
              <w:rPr>
                <w:b/>
              </w:rPr>
            </w:pPr>
          </w:p>
        </w:tc>
      </w:tr>
      <w:tr w:rsidR="00425F60" w:rsidRPr="00AC5EBB" w14:paraId="1B3C4E29" w14:textId="77777777" w:rsidTr="00D76118">
        <w:tc>
          <w:tcPr>
            <w:tcW w:w="3003" w:type="dxa"/>
          </w:tcPr>
          <w:p w14:paraId="15EB6D83" w14:textId="77777777" w:rsidR="00425F60" w:rsidRPr="00AC5EBB" w:rsidRDefault="00425F60" w:rsidP="00D76118">
            <w:r>
              <w:t>Submission Date</w:t>
            </w:r>
          </w:p>
        </w:tc>
        <w:tc>
          <w:tcPr>
            <w:tcW w:w="7528" w:type="dxa"/>
          </w:tcPr>
          <w:p w14:paraId="03D4F15E" w14:textId="77777777" w:rsidR="00425F60" w:rsidRPr="00AC5EBB" w:rsidRDefault="00425F60" w:rsidP="00D76118"/>
        </w:tc>
      </w:tr>
      <w:tr w:rsidR="00425F60" w:rsidRPr="00AC5EBB" w14:paraId="733885CF" w14:textId="77777777" w:rsidTr="00D76118">
        <w:tc>
          <w:tcPr>
            <w:tcW w:w="3003" w:type="dxa"/>
          </w:tcPr>
          <w:p w14:paraId="738F3868" w14:textId="77777777" w:rsidR="00425F60" w:rsidRPr="00AC5EBB" w:rsidRDefault="00425F60" w:rsidP="00D76118">
            <w:r>
              <w:t>IV Name &amp; Date</w:t>
            </w:r>
          </w:p>
        </w:tc>
        <w:tc>
          <w:tcPr>
            <w:tcW w:w="7528" w:type="dxa"/>
          </w:tcPr>
          <w:p w14:paraId="5873F2DA" w14:textId="77777777" w:rsidR="00425F60" w:rsidRPr="00AC5EBB" w:rsidRDefault="00425F60" w:rsidP="00D76118"/>
        </w:tc>
      </w:tr>
    </w:tbl>
    <w:p w14:paraId="5A7256A0" w14:textId="77777777" w:rsidR="00425F60" w:rsidRDefault="00425F60" w:rsidP="00425F60">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10531"/>
      </w:tblGrid>
      <w:tr w:rsidR="00425F60" w:rsidRPr="0029481C" w14:paraId="08166C29" w14:textId="77777777" w:rsidTr="00D76118">
        <w:tc>
          <w:tcPr>
            <w:tcW w:w="10531" w:type="dxa"/>
            <w:shd w:val="clear" w:color="auto" w:fill="DEEAF6" w:themeFill="accent1" w:themeFillTint="33"/>
          </w:tcPr>
          <w:p w14:paraId="6F721ED9" w14:textId="77777777" w:rsidR="00425F60" w:rsidRPr="0029481C" w:rsidRDefault="00425F60" w:rsidP="00D76118">
            <w:pPr>
              <w:rPr>
                <w:rFonts w:cs="Open Sans"/>
                <w:b/>
              </w:rPr>
            </w:pPr>
            <w:r w:rsidRPr="0029481C">
              <w:rPr>
                <w:rFonts w:cs="Open Sans"/>
                <w:b/>
              </w:rPr>
              <w:t>Submission Format</w:t>
            </w:r>
          </w:p>
        </w:tc>
      </w:tr>
      <w:tr w:rsidR="00425F60" w:rsidRPr="0029481C" w14:paraId="3BAB9441" w14:textId="77777777" w:rsidTr="00D76118">
        <w:tc>
          <w:tcPr>
            <w:tcW w:w="10531" w:type="dxa"/>
          </w:tcPr>
          <w:p w14:paraId="5F402826" w14:textId="7DE480D5" w:rsidR="00425F60" w:rsidRPr="0029481C" w:rsidRDefault="00425F60" w:rsidP="00D76118">
            <w:pPr>
              <w:spacing w:after="240"/>
              <w:rPr>
                <w:rFonts w:eastAsia="Times New Roman" w:cs="Open Sans"/>
              </w:rPr>
            </w:pPr>
            <w:r w:rsidRPr="0029481C">
              <w:rPr>
                <w:rFonts w:eastAsia="Times New Roman" w:cs="Open Sans"/>
              </w:rPr>
              <w:t>The submission is in the form of document:</w:t>
            </w:r>
          </w:p>
          <w:p w14:paraId="251542AC" w14:textId="422F6E0E" w:rsidR="00425F60" w:rsidRPr="00425F60" w:rsidRDefault="00425F60" w:rsidP="00D76118">
            <w:pPr>
              <w:rPr>
                <w:rFonts w:eastAsia="Times New Roman" w:cs="Open Sans"/>
              </w:rPr>
            </w:pPr>
            <w:r w:rsidRPr="0029481C">
              <w:rPr>
                <w:rFonts w:eastAsia="Times New Roman" w:cs="Open Sans"/>
              </w:rPr>
              <w:t xml:space="preserve">A formal </w:t>
            </w:r>
            <w:r w:rsidRPr="0029481C">
              <w:rPr>
                <w:rFonts w:cs="Open Sans"/>
              </w:rPr>
              <w:t xml:space="preserve">individual written </w:t>
            </w:r>
            <w:r w:rsidRPr="0029481C">
              <w:rPr>
                <w:rFonts w:eastAsia="Times New Roman" w:cs="Open Sans"/>
              </w:rPr>
              <w:t>report (saved in PDF format).</w:t>
            </w:r>
            <w:r w:rsidRPr="0029481C">
              <w:rPr>
                <w:rFonts w:cs="Open Sans"/>
              </w:rPr>
              <w:t xml:space="preserve">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2,000–2,500 words, although you will not be penalised for exceeding the total word limit.</w:t>
            </w:r>
          </w:p>
        </w:tc>
      </w:tr>
    </w:tbl>
    <w:p w14:paraId="40635E4D" w14:textId="77777777" w:rsidR="00425F60" w:rsidRDefault="00425F60" w:rsidP="00425F60">
      <w:pPr>
        <w:pStyle w:val="QualificationTitle"/>
        <w:jc w:val="left"/>
        <w:rPr>
          <w:b w:val="0"/>
        </w:rPr>
      </w:pPr>
    </w:p>
    <w:p w14:paraId="2F9D9C6D" w14:textId="54F4BAA3" w:rsidR="00425F60" w:rsidRDefault="00425F60">
      <w:pPr>
        <w:spacing w:after="0"/>
        <w:rPr>
          <w:b/>
          <w:sz w:val="18"/>
        </w:rPr>
      </w:pPr>
      <w:r>
        <w:rPr>
          <w:b/>
        </w:rPr>
        <w:br w:type="page"/>
      </w:r>
    </w:p>
    <w:p w14:paraId="147D1129" w14:textId="77777777" w:rsidR="00425F60" w:rsidRPr="001433F5" w:rsidRDefault="00425F60" w:rsidP="00425F60">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425F60" w:rsidRPr="0029481C" w14:paraId="682DBC71" w14:textId="77777777" w:rsidTr="00D76118">
        <w:tc>
          <w:tcPr>
            <w:tcW w:w="10531" w:type="dxa"/>
            <w:shd w:val="clear" w:color="auto" w:fill="DEEAF6" w:themeFill="accent1" w:themeFillTint="33"/>
          </w:tcPr>
          <w:p w14:paraId="4C86BDD7" w14:textId="77777777" w:rsidR="00425F60" w:rsidRPr="0029481C" w:rsidRDefault="00425F60" w:rsidP="00D76118">
            <w:pPr>
              <w:rPr>
                <w:rFonts w:cs="Open Sans"/>
                <w:b/>
              </w:rPr>
            </w:pPr>
            <w:r w:rsidRPr="0029481C">
              <w:rPr>
                <w:rFonts w:cs="Open Sans"/>
                <w:b/>
              </w:rPr>
              <w:t>Unit Learning Outcomes</w:t>
            </w:r>
          </w:p>
        </w:tc>
      </w:tr>
      <w:tr w:rsidR="00425F60" w:rsidRPr="0029481C" w14:paraId="1FB21FA6" w14:textId="77777777" w:rsidTr="00D76118">
        <w:tc>
          <w:tcPr>
            <w:tcW w:w="10531" w:type="dxa"/>
          </w:tcPr>
          <w:p w14:paraId="36CF44B2" w14:textId="59C29BBA" w:rsidR="00425F60" w:rsidRPr="0029481C" w:rsidRDefault="00425F60" w:rsidP="00EB6370">
            <w:pPr>
              <w:spacing w:line="276" w:lineRule="auto"/>
              <w:rPr>
                <w:rFonts w:cs="Open Sans"/>
              </w:rPr>
            </w:pPr>
            <w:r w:rsidRPr="00425F60">
              <w:rPr>
                <w:rFonts w:cs="Open Sans"/>
                <w:b/>
              </w:rPr>
              <w:t>LO1</w:t>
            </w:r>
            <w:r w:rsidRPr="0029481C">
              <w:rPr>
                <w:rFonts w:cs="Open Sans"/>
              </w:rPr>
              <w:t xml:space="preserve"> </w:t>
            </w:r>
            <w:r w:rsidR="00EB6370" w:rsidRPr="00EB6370">
              <w:rPr>
                <w:rFonts w:cs="Open Sans"/>
              </w:rPr>
              <w:t>Implement complex data structures and</w:t>
            </w:r>
            <w:r w:rsidR="00EB6370">
              <w:rPr>
                <w:rFonts w:cs="Open Sans"/>
              </w:rPr>
              <w:t xml:space="preserve"> </w:t>
            </w:r>
            <w:r w:rsidR="00EB6370" w:rsidRPr="00EB6370">
              <w:rPr>
                <w:rFonts w:cs="Open Sans"/>
              </w:rPr>
              <w:t>algorithms</w:t>
            </w:r>
          </w:p>
          <w:p w14:paraId="488B3662" w14:textId="4CFD2BED" w:rsidR="00425F60" w:rsidRPr="0029481C" w:rsidRDefault="00425F60" w:rsidP="00EB6370">
            <w:pPr>
              <w:rPr>
                <w:rFonts w:cs="Open Sans"/>
              </w:rPr>
            </w:pPr>
            <w:r w:rsidRPr="00425F60">
              <w:rPr>
                <w:rFonts w:cs="Open Sans"/>
                <w:b/>
              </w:rPr>
              <w:t>LO2</w:t>
            </w:r>
            <w:r w:rsidRPr="0029481C">
              <w:rPr>
                <w:rFonts w:cs="Open Sans"/>
              </w:rPr>
              <w:t xml:space="preserve"> </w:t>
            </w:r>
            <w:r w:rsidR="00EB6370" w:rsidRPr="00EB6370">
              <w:rPr>
                <w:rFonts w:cs="Open Sans"/>
              </w:rPr>
              <w:t>Assess the effectiveness of data structures and</w:t>
            </w:r>
            <w:r w:rsidR="00EB6370">
              <w:rPr>
                <w:rFonts w:cs="Open Sans"/>
              </w:rPr>
              <w:t xml:space="preserve"> </w:t>
            </w:r>
            <w:r w:rsidR="00EB6370" w:rsidRPr="00EB6370">
              <w:rPr>
                <w:rFonts w:cs="Open Sans"/>
              </w:rPr>
              <w:t>algorithms</w:t>
            </w:r>
          </w:p>
        </w:tc>
      </w:tr>
      <w:tr w:rsidR="00425F60" w:rsidRPr="0029481C" w14:paraId="1587ECF8" w14:textId="77777777" w:rsidTr="00D76118">
        <w:tc>
          <w:tcPr>
            <w:tcW w:w="10531" w:type="dxa"/>
            <w:shd w:val="clear" w:color="auto" w:fill="DEEAF6" w:themeFill="accent1" w:themeFillTint="33"/>
          </w:tcPr>
          <w:p w14:paraId="0F74F92D" w14:textId="77777777" w:rsidR="00425F60" w:rsidRPr="0029481C" w:rsidRDefault="00425F60" w:rsidP="00D76118">
            <w:pPr>
              <w:rPr>
                <w:rFonts w:cs="Open Sans"/>
                <w:b/>
              </w:rPr>
            </w:pPr>
            <w:r w:rsidRPr="0029481C">
              <w:rPr>
                <w:rFonts w:cs="Open Sans"/>
                <w:b/>
              </w:rPr>
              <w:t>Assignment Brief and Guidance</w:t>
            </w:r>
          </w:p>
        </w:tc>
      </w:tr>
      <w:tr w:rsidR="00425F60" w:rsidRPr="0029481C" w14:paraId="45A05E7A" w14:textId="77777777" w:rsidTr="00D76118">
        <w:trPr>
          <w:trHeight w:val="302"/>
        </w:trPr>
        <w:tc>
          <w:tcPr>
            <w:tcW w:w="10531" w:type="dxa"/>
          </w:tcPr>
          <w:p w14:paraId="3467E003" w14:textId="77777777" w:rsidR="00425F60" w:rsidRDefault="00EB6370" w:rsidP="00D76118">
            <w:pPr>
              <w:rPr>
                <w:rFonts w:cs="Open Sans"/>
              </w:rPr>
            </w:pPr>
            <w:r>
              <w:rPr>
                <w:rFonts w:cs="Open Sans"/>
              </w:rPr>
              <w:t>(Continued from the Assignment 1)</w:t>
            </w:r>
          </w:p>
          <w:p w14:paraId="05E6D9D1" w14:textId="77777777" w:rsidR="00EB6370" w:rsidRDefault="00EB6370" w:rsidP="00D76118">
            <w:pPr>
              <w:rPr>
                <w:rFonts w:cs="Open Sans"/>
              </w:rPr>
            </w:pPr>
            <w:r>
              <w:rPr>
                <w:rFonts w:cs="Open Sans"/>
              </w:rPr>
              <w:t xml:space="preserve">For the middleware that is currently developing, one part of the provision interface is how message can be transferred and processed through layers. For transport, normally a buffer of queue messages is implemented and for processing, the systems </w:t>
            </w:r>
            <w:proofErr w:type="gramStart"/>
            <w:r>
              <w:rPr>
                <w:rFonts w:cs="Open Sans"/>
              </w:rPr>
              <w:t>requires</w:t>
            </w:r>
            <w:proofErr w:type="gramEnd"/>
            <w:r>
              <w:rPr>
                <w:rFonts w:cs="Open Sans"/>
              </w:rPr>
              <w:t xml:space="preserve"> a stack of messages.</w:t>
            </w:r>
          </w:p>
          <w:p w14:paraId="1FB112FD" w14:textId="77777777" w:rsidR="00EB6370" w:rsidRDefault="00EB6370" w:rsidP="00D76118">
            <w:pPr>
              <w:rPr>
                <w:rFonts w:cs="Open Sans"/>
              </w:rPr>
            </w:pPr>
            <w:r>
              <w:rPr>
                <w:rFonts w:cs="Open Sans"/>
              </w:rPr>
              <w:t xml:space="preserve">The team now has to develop </w:t>
            </w:r>
            <w:proofErr w:type="gramStart"/>
            <w:r>
              <w:rPr>
                <w:rFonts w:cs="Open Sans"/>
              </w:rPr>
              <w:t>these kind of collections</w:t>
            </w:r>
            <w:proofErr w:type="gramEnd"/>
            <w:r>
              <w:rPr>
                <w:rFonts w:cs="Open Sans"/>
              </w:rPr>
              <w:t xml:space="preserve"> for the system. They should </w:t>
            </w:r>
            <w:r w:rsidR="00ED750C">
              <w:rPr>
                <w:rFonts w:cs="Open Sans"/>
              </w:rPr>
              <w:t>design</w:t>
            </w:r>
            <w:r>
              <w:rPr>
                <w:rFonts w:cs="Open Sans"/>
              </w:rPr>
              <w:t xml:space="preserve"> ADT / algorithms for these 2 structures </w:t>
            </w:r>
            <w:r w:rsidR="00ED750C">
              <w:rPr>
                <w:rFonts w:cs="Open Sans"/>
              </w:rPr>
              <w:t>and implement a demo version with message is a string of maximum 250 characters. The demo should demonstrate some important operations of these structures. Even it’s a demo, errors should be handled carefully by exceptions and some tests should be executed to prove the correctness of algorithms / operations.</w:t>
            </w:r>
          </w:p>
          <w:p w14:paraId="55374D61" w14:textId="544F1BFC" w:rsidR="00ED750C" w:rsidRPr="0029481C" w:rsidRDefault="00ED750C" w:rsidP="00D76118">
            <w:pPr>
              <w:rPr>
                <w:rFonts w:cs="Open Sans"/>
              </w:rPr>
            </w:pPr>
            <w:r>
              <w:rPr>
                <w:rFonts w:cs="Open Sans"/>
              </w:rPr>
              <w:t>The team needs to write a report of the implementation of the 2 data structures and how to measure the efficiency of related algorithms. The report should also evaluate the use of ADT in design and development, including the complexity, the trade-off and the benefits.</w:t>
            </w:r>
          </w:p>
        </w:tc>
      </w:tr>
    </w:tbl>
    <w:p w14:paraId="345538CD" w14:textId="77777777" w:rsidR="00425F60" w:rsidRDefault="00425F60" w:rsidP="00425F60">
      <w:pPr>
        <w:rPr>
          <w:sz w:val="32"/>
        </w:rPr>
      </w:pPr>
    </w:p>
    <w:p w14:paraId="4CD04087" w14:textId="06B31E73" w:rsidR="00425F60" w:rsidRDefault="00425F60">
      <w:pPr>
        <w:spacing w:after="0"/>
        <w:rPr>
          <w:b/>
          <w:sz w:val="18"/>
        </w:rPr>
      </w:pPr>
      <w:r>
        <w:rPr>
          <w:b/>
        </w:rPr>
        <w:br w:type="page"/>
      </w:r>
    </w:p>
    <w:p w14:paraId="20A3D21C" w14:textId="77777777" w:rsidR="00425F60" w:rsidRPr="001433F5" w:rsidRDefault="00425F60" w:rsidP="00425F60">
      <w:pPr>
        <w:pStyle w:val="Notes-NoBold"/>
      </w:pP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544"/>
      </w:tblGrid>
      <w:tr w:rsidR="00425F60" w:rsidRPr="0029481C" w14:paraId="2C778496" w14:textId="77777777" w:rsidTr="00D76118">
        <w:tc>
          <w:tcPr>
            <w:tcW w:w="10338"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C484B24" w14:textId="77777777" w:rsidR="00425F60" w:rsidRPr="0029481C" w:rsidRDefault="00425F60" w:rsidP="00D76118">
            <w:pPr>
              <w:pStyle w:val="TabletexthdLO"/>
              <w:jc w:val="center"/>
              <w:rPr>
                <w:rFonts w:ascii="Open Sans" w:hAnsi="Open Sans" w:cs="Open Sans"/>
                <w:color w:val="auto"/>
                <w:sz w:val="22"/>
                <w:szCs w:val="22"/>
                <w:shd w:val="clear" w:color="auto" w:fill="F79646"/>
              </w:rPr>
            </w:pPr>
            <w:r w:rsidRPr="0029481C">
              <w:rPr>
                <w:rFonts w:ascii="Open Sans" w:hAnsi="Open Sans" w:cs="Open Sans"/>
                <w:color w:val="auto"/>
                <w:sz w:val="22"/>
                <w:szCs w:val="22"/>
              </w:rPr>
              <w:t>Learning Outcomes and Assessment Criteria</w:t>
            </w:r>
          </w:p>
        </w:tc>
      </w:tr>
      <w:tr w:rsidR="00425F60" w:rsidRPr="0029481C" w14:paraId="0A5696C9" w14:textId="77777777" w:rsidTr="00D76118">
        <w:tc>
          <w:tcPr>
            <w:tcW w:w="3251"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026468A" w14:textId="77777777" w:rsidR="00425F60" w:rsidRPr="002A3621" w:rsidRDefault="00425F60" w:rsidP="00D76118">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P</w:t>
            </w:r>
            <w:r w:rsidRPr="002A3621">
              <w:rPr>
                <w:rFonts w:ascii="Open Sans" w:eastAsia="Times New Roman" w:hAnsi="Open Sans" w:cs="Open Sans"/>
                <w:color w:val="auto"/>
                <w:sz w:val="22"/>
                <w:szCs w:val="22"/>
              </w:rPr>
              <w:t>ass</w:t>
            </w:r>
          </w:p>
        </w:tc>
        <w:tc>
          <w:tcPr>
            <w:tcW w:w="3543"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576CB9A7" w14:textId="77777777" w:rsidR="00425F60" w:rsidRPr="002A3621" w:rsidRDefault="00425F60" w:rsidP="00D76118">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Merit</w:t>
            </w:r>
          </w:p>
        </w:tc>
        <w:tc>
          <w:tcPr>
            <w:tcW w:w="3544"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11B2B3E" w14:textId="77777777" w:rsidR="00425F60" w:rsidRPr="002A3621" w:rsidRDefault="00425F60" w:rsidP="00D76118">
            <w:pPr>
              <w:pStyle w:val="TabletexthdLO"/>
              <w:jc w:val="center"/>
              <w:rPr>
                <w:rFonts w:ascii="Open Sans" w:hAnsi="Open Sans" w:cs="Open Sans"/>
                <w:color w:val="auto"/>
                <w:sz w:val="22"/>
                <w:szCs w:val="22"/>
              </w:rPr>
            </w:pPr>
            <w:r w:rsidRPr="002A3621">
              <w:rPr>
                <w:rFonts w:ascii="Open Sans" w:hAnsi="Open Sans" w:cs="Open Sans"/>
                <w:color w:val="auto"/>
                <w:sz w:val="22"/>
                <w:szCs w:val="22"/>
              </w:rPr>
              <w:t>Distinction</w:t>
            </w:r>
          </w:p>
        </w:tc>
      </w:tr>
      <w:tr w:rsidR="00425F60" w:rsidRPr="0029481C" w14:paraId="4ACE7EF3" w14:textId="77777777" w:rsidTr="00D76118">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34568" w14:textId="49631957" w:rsidR="00425F60" w:rsidRPr="0029481C" w:rsidRDefault="00425F60" w:rsidP="00741099">
            <w:pPr>
              <w:pStyle w:val="text"/>
              <w:rPr>
                <w:rFonts w:ascii="Open Sans" w:hAnsi="Open Sans" w:cs="Open Sans"/>
                <w:sz w:val="22"/>
                <w:szCs w:val="22"/>
              </w:rPr>
            </w:pPr>
            <w:r w:rsidRPr="002A3621">
              <w:rPr>
                <w:rFonts w:ascii="Open Sans" w:hAnsi="Open Sans" w:cs="Open Sans"/>
                <w:b/>
                <w:sz w:val="22"/>
                <w:szCs w:val="22"/>
              </w:rPr>
              <w:t>LO1</w:t>
            </w:r>
            <w:r w:rsidRPr="002A3621">
              <w:rPr>
                <w:rFonts w:ascii="Open Sans" w:hAnsi="Open Sans" w:cs="Open Sans"/>
                <w:sz w:val="22"/>
                <w:szCs w:val="22"/>
              </w:rPr>
              <w:t xml:space="preserve"> </w:t>
            </w:r>
            <w:r w:rsidR="00741099" w:rsidRPr="00741099">
              <w:rPr>
                <w:rFonts w:ascii="Open Sans" w:hAnsi="Open Sans" w:cs="Open Sans"/>
                <w:sz w:val="22"/>
                <w:szCs w:val="22"/>
              </w:rPr>
              <w:t>Implement complex data structures and</w:t>
            </w:r>
            <w:r w:rsidR="00741099">
              <w:rPr>
                <w:rFonts w:ascii="Open Sans" w:hAnsi="Open Sans" w:cs="Open Sans"/>
                <w:sz w:val="22"/>
                <w:szCs w:val="22"/>
              </w:rPr>
              <w:t xml:space="preserve"> </w:t>
            </w:r>
            <w:r w:rsidR="00741099" w:rsidRPr="00741099">
              <w:rPr>
                <w:rFonts w:ascii="Open Sans" w:hAnsi="Open Sans" w:cs="Open Sans"/>
                <w:sz w:val="22"/>
                <w:szCs w:val="22"/>
              </w:rPr>
              <w:t>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47EA8873" w14:textId="77777777" w:rsidR="00425F60" w:rsidRPr="0029481C" w:rsidRDefault="00425F60" w:rsidP="00D76118">
            <w:pPr>
              <w:pStyle w:val="text"/>
              <w:rPr>
                <w:rFonts w:ascii="Open Sans" w:hAnsi="Open Sans" w:cs="Open Sans"/>
                <w:sz w:val="22"/>
                <w:szCs w:val="22"/>
              </w:rPr>
            </w:pPr>
          </w:p>
          <w:p w14:paraId="0B8187E3" w14:textId="77777777" w:rsidR="00425F60" w:rsidRPr="0029481C" w:rsidRDefault="00425F60" w:rsidP="00D76118">
            <w:pPr>
              <w:pStyle w:val="text"/>
              <w:rPr>
                <w:rFonts w:ascii="Open Sans" w:hAnsi="Open Sans" w:cs="Open Sans"/>
                <w:sz w:val="22"/>
                <w:szCs w:val="22"/>
              </w:rPr>
            </w:pPr>
          </w:p>
          <w:p w14:paraId="7D1E99CB" w14:textId="0ED13910" w:rsidR="00741099" w:rsidRDefault="00741099" w:rsidP="00741099">
            <w:pPr>
              <w:spacing w:after="0"/>
              <w:rPr>
                <w:rFonts w:ascii="Times New Roman" w:hAnsi="Times New Roman"/>
                <w:sz w:val="24"/>
              </w:rPr>
            </w:pPr>
            <w:r>
              <w:rPr>
                <w:rStyle w:val="fontstyle01"/>
              </w:rPr>
              <w:t xml:space="preserve">D3 </w:t>
            </w:r>
            <w:r>
              <w:rPr>
                <w:rStyle w:val="fontstyle21"/>
              </w:rPr>
              <w:t>Critically evaluate the</w:t>
            </w:r>
            <w:r>
              <w:rPr>
                <w:rStyle w:val="fontstyle21"/>
              </w:rPr>
              <w:t xml:space="preserve"> </w:t>
            </w:r>
            <w:r>
              <w:rPr>
                <w:rStyle w:val="fontstyle21"/>
              </w:rPr>
              <w:t>complexity of an</w:t>
            </w:r>
            <w:r>
              <w:rPr>
                <w:rStyle w:val="fontstyle21"/>
              </w:rPr>
              <w:t xml:space="preserve"> </w:t>
            </w:r>
            <w:r>
              <w:rPr>
                <w:rStyle w:val="fontstyle21"/>
              </w:rPr>
              <w:t>implemented</w:t>
            </w:r>
            <w:r>
              <w:rPr>
                <w:rFonts w:ascii="Verdana" w:hAnsi="Verdana"/>
                <w:color w:val="000000"/>
                <w:sz w:val="20"/>
                <w:szCs w:val="20"/>
              </w:rPr>
              <w:br/>
            </w:r>
            <w:r>
              <w:rPr>
                <w:rStyle w:val="fontstyle21"/>
              </w:rPr>
              <w:t>ADT/algorithm</w:t>
            </w:r>
          </w:p>
          <w:p w14:paraId="0346B65B" w14:textId="3D1DE33A" w:rsidR="00425F60" w:rsidRPr="0029481C" w:rsidRDefault="00425F60" w:rsidP="00D76118">
            <w:pPr>
              <w:pStyle w:val="text"/>
              <w:rPr>
                <w:rFonts w:ascii="Open Sans" w:hAnsi="Open Sans" w:cs="Open Sans"/>
                <w:sz w:val="22"/>
                <w:szCs w:val="22"/>
              </w:rPr>
            </w:pPr>
          </w:p>
        </w:tc>
      </w:tr>
      <w:tr w:rsidR="00425F60" w:rsidRPr="0029481C" w14:paraId="28920F79" w14:textId="77777777" w:rsidTr="00D76118">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90B77" w14:textId="2F87D541" w:rsidR="00425F60" w:rsidRPr="00741099" w:rsidRDefault="00741099" w:rsidP="00741099">
            <w:pPr>
              <w:pStyle w:val="text"/>
              <w:rPr>
                <w:rFonts w:ascii="Open Sans" w:hAnsi="Open Sans" w:cs="Open Sans"/>
                <w:sz w:val="22"/>
                <w:szCs w:val="22"/>
              </w:rPr>
            </w:pPr>
            <w:r w:rsidRPr="00741099">
              <w:rPr>
                <w:rFonts w:ascii="Open Sans" w:hAnsi="Open Sans" w:cs="Open Sans"/>
                <w:b/>
                <w:sz w:val="22"/>
                <w:szCs w:val="22"/>
              </w:rPr>
              <w:t xml:space="preserve">P4 </w:t>
            </w:r>
            <w:r w:rsidRPr="00741099">
              <w:rPr>
                <w:rFonts w:ascii="Open Sans" w:hAnsi="Open Sans" w:cs="Open Sans"/>
                <w:sz w:val="22"/>
                <w:szCs w:val="22"/>
              </w:rPr>
              <w:t>Implement a</w:t>
            </w:r>
            <w:r>
              <w:rPr>
                <w:rFonts w:ascii="Open Sans" w:hAnsi="Open Sans" w:cs="Open Sans"/>
                <w:sz w:val="22"/>
                <w:szCs w:val="22"/>
              </w:rPr>
              <w:t xml:space="preserve"> </w:t>
            </w:r>
            <w:r w:rsidRPr="00741099">
              <w:rPr>
                <w:rFonts w:ascii="Open Sans" w:hAnsi="Open Sans" w:cs="Open Sans"/>
                <w:sz w:val="22"/>
                <w:szCs w:val="22"/>
              </w:rPr>
              <w:t>complex ADT and</w:t>
            </w:r>
            <w:r>
              <w:rPr>
                <w:rFonts w:ascii="Open Sans" w:hAnsi="Open Sans" w:cs="Open Sans"/>
                <w:sz w:val="22"/>
                <w:szCs w:val="22"/>
              </w:rPr>
              <w:t xml:space="preserve"> </w:t>
            </w:r>
            <w:r w:rsidRPr="00741099">
              <w:rPr>
                <w:rFonts w:ascii="Open Sans" w:hAnsi="Open Sans" w:cs="Open Sans"/>
                <w:sz w:val="22"/>
                <w:szCs w:val="22"/>
              </w:rPr>
              <w:t>algorithm in an</w:t>
            </w:r>
            <w:r>
              <w:rPr>
                <w:rFonts w:ascii="Open Sans" w:hAnsi="Open Sans" w:cs="Open Sans"/>
                <w:sz w:val="22"/>
                <w:szCs w:val="22"/>
              </w:rPr>
              <w:t xml:space="preserve"> </w:t>
            </w:r>
            <w:r w:rsidRPr="00741099">
              <w:rPr>
                <w:rFonts w:ascii="Open Sans" w:hAnsi="Open Sans" w:cs="Open Sans"/>
                <w:sz w:val="22"/>
                <w:szCs w:val="22"/>
              </w:rPr>
              <w:t>executable programming</w:t>
            </w:r>
            <w:r>
              <w:rPr>
                <w:rFonts w:ascii="Open Sans" w:hAnsi="Open Sans" w:cs="Open Sans"/>
                <w:sz w:val="22"/>
                <w:szCs w:val="22"/>
              </w:rPr>
              <w:t xml:space="preserve"> </w:t>
            </w:r>
            <w:r w:rsidRPr="00741099">
              <w:rPr>
                <w:rFonts w:ascii="Open Sans" w:hAnsi="Open Sans" w:cs="Open Sans"/>
                <w:sz w:val="22"/>
                <w:szCs w:val="22"/>
              </w:rPr>
              <w:t xml:space="preserve">language to solve a </w:t>
            </w:r>
            <w:proofErr w:type="spellStart"/>
            <w:proofErr w:type="gramStart"/>
            <w:r w:rsidRPr="00741099">
              <w:rPr>
                <w:rFonts w:ascii="Open Sans" w:hAnsi="Open Sans" w:cs="Open Sans"/>
                <w:sz w:val="22"/>
                <w:szCs w:val="22"/>
              </w:rPr>
              <w:t>well</w:t>
            </w:r>
            <w:r>
              <w:rPr>
                <w:rFonts w:ascii="Open Sans" w:hAnsi="Open Sans" w:cs="Open Sans"/>
                <w:sz w:val="22"/>
                <w:szCs w:val="22"/>
              </w:rPr>
              <w:t xml:space="preserve"> </w:t>
            </w:r>
            <w:r w:rsidRPr="00741099">
              <w:rPr>
                <w:rFonts w:ascii="Open Sans" w:hAnsi="Open Sans" w:cs="Open Sans"/>
                <w:sz w:val="22"/>
                <w:szCs w:val="22"/>
              </w:rPr>
              <w:t>defined</w:t>
            </w:r>
            <w:proofErr w:type="spellEnd"/>
            <w:proofErr w:type="gramEnd"/>
            <w:r w:rsidRPr="00741099">
              <w:rPr>
                <w:rFonts w:ascii="Open Sans" w:hAnsi="Open Sans" w:cs="Open Sans"/>
                <w:sz w:val="22"/>
                <w:szCs w:val="22"/>
              </w:rPr>
              <w:t xml:space="preserve"> problem.</w:t>
            </w:r>
            <w:r w:rsidR="00425F60" w:rsidRPr="00741099">
              <w:rPr>
                <w:rFonts w:ascii="Open Sans" w:hAnsi="Open Sans" w:cs="Open Sans"/>
                <w:sz w:val="22"/>
                <w:szCs w:val="22"/>
              </w:rPr>
              <w:br/>
            </w:r>
          </w:p>
          <w:p w14:paraId="1471153A" w14:textId="1D494447" w:rsidR="00741099" w:rsidRDefault="00741099" w:rsidP="00741099">
            <w:pPr>
              <w:spacing w:after="0"/>
              <w:rPr>
                <w:rFonts w:ascii="Times New Roman" w:hAnsi="Times New Roman"/>
                <w:sz w:val="24"/>
              </w:rPr>
            </w:pPr>
            <w:r>
              <w:rPr>
                <w:rStyle w:val="fontstyle01"/>
              </w:rPr>
              <w:t xml:space="preserve">P5 </w:t>
            </w:r>
            <w:r>
              <w:rPr>
                <w:rStyle w:val="fontstyle21"/>
              </w:rPr>
              <w:t>Implement error</w:t>
            </w:r>
            <w:r>
              <w:rPr>
                <w:rStyle w:val="fontstyle21"/>
              </w:rPr>
              <w:t xml:space="preserve"> </w:t>
            </w:r>
            <w:r>
              <w:rPr>
                <w:rStyle w:val="fontstyle21"/>
              </w:rPr>
              <w:t>handling and report test</w:t>
            </w:r>
            <w:r>
              <w:rPr>
                <w:rStyle w:val="fontstyle21"/>
              </w:rPr>
              <w:t xml:space="preserve"> </w:t>
            </w:r>
            <w:r>
              <w:rPr>
                <w:rStyle w:val="fontstyle21"/>
              </w:rPr>
              <w:t>results.</w:t>
            </w:r>
          </w:p>
          <w:p w14:paraId="7D69C73E" w14:textId="613E3B88" w:rsidR="00425F60" w:rsidRPr="0029481C" w:rsidRDefault="00425F60" w:rsidP="00D76118">
            <w:pPr>
              <w:pStyle w:val="text"/>
              <w:rPr>
                <w:rFonts w:ascii="Open Sans" w:hAnsi="Open Sans" w:cs="Open Sans"/>
                <w:sz w:val="22"/>
                <w:szCs w:val="22"/>
              </w:rPr>
            </w:pP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5C24ED54" w14:textId="77449318" w:rsidR="00741099" w:rsidRDefault="00741099" w:rsidP="00741099">
            <w:pPr>
              <w:spacing w:after="0"/>
              <w:rPr>
                <w:rFonts w:ascii="Times New Roman" w:hAnsi="Times New Roman"/>
                <w:sz w:val="24"/>
              </w:rPr>
            </w:pPr>
            <w:r>
              <w:rPr>
                <w:rStyle w:val="fontstyle01"/>
              </w:rPr>
              <w:t xml:space="preserve">M4 </w:t>
            </w:r>
            <w:r>
              <w:rPr>
                <w:rStyle w:val="fontstyle21"/>
              </w:rPr>
              <w:t>Demonstrate how</w:t>
            </w:r>
            <w:r>
              <w:rPr>
                <w:rStyle w:val="fontstyle21"/>
              </w:rPr>
              <w:t xml:space="preserve"> </w:t>
            </w:r>
            <w:r>
              <w:rPr>
                <w:rStyle w:val="fontstyle21"/>
              </w:rPr>
              <w:t>the implementation of an</w:t>
            </w:r>
            <w:r>
              <w:rPr>
                <w:rStyle w:val="fontstyle21"/>
              </w:rPr>
              <w:t xml:space="preserve"> </w:t>
            </w:r>
            <w:r>
              <w:rPr>
                <w:rStyle w:val="fontstyle21"/>
              </w:rPr>
              <w:t>ADT/algorithm solves a</w:t>
            </w:r>
            <w:r>
              <w:rPr>
                <w:rStyle w:val="fontstyle21"/>
              </w:rPr>
              <w:t xml:space="preserve"> </w:t>
            </w:r>
            <w:r>
              <w:rPr>
                <w:rStyle w:val="fontstyle21"/>
              </w:rPr>
              <w:t>well-defined problem</w:t>
            </w:r>
          </w:p>
          <w:p w14:paraId="492D5E37" w14:textId="6C62C4A5" w:rsidR="00425F60" w:rsidRPr="0029481C" w:rsidRDefault="00425F60" w:rsidP="00D76118">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6C843FD7" w14:textId="77777777" w:rsidR="00425F60" w:rsidRPr="0029481C" w:rsidRDefault="00425F60" w:rsidP="00D76118">
            <w:pPr>
              <w:pStyle w:val="text"/>
              <w:rPr>
                <w:rFonts w:ascii="Open Sans" w:hAnsi="Open Sans" w:cs="Open Sans"/>
                <w:sz w:val="22"/>
                <w:szCs w:val="22"/>
              </w:rPr>
            </w:pPr>
          </w:p>
        </w:tc>
      </w:tr>
      <w:tr w:rsidR="00425F60" w:rsidRPr="0029481C" w14:paraId="2EE2CD4B" w14:textId="77777777" w:rsidTr="00D76118">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684BE2" w14:textId="00A28948" w:rsidR="00425F60" w:rsidRPr="00637C3D" w:rsidRDefault="00637C3D" w:rsidP="00637C3D">
            <w:pPr>
              <w:spacing w:after="0"/>
              <w:rPr>
                <w:rFonts w:ascii="Times New Roman" w:hAnsi="Times New Roman"/>
                <w:sz w:val="24"/>
              </w:rPr>
            </w:pPr>
            <w:r>
              <w:rPr>
                <w:rStyle w:val="fontstyle01"/>
              </w:rPr>
              <w:t xml:space="preserve">LO4 </w:t>
            </w:r>
            <w:r>
              <w:rPr>
                <w:rStyle w:val="fontstyle21"/>
              </w:rPr>
              <w:t>Assess the effectiveness of data structures and</w:t>
            </w:r>
            <w:r>
              <w:rPr>
                <w:rStyle w:val="fontstyle21"/>
              </w:rPr>
              <w:t xml:space="preserve"> </w:t>
            </w:r>
            <w:r>
              <w:rPr>
                <w:rStyle w:val="fontstyle21"/>
              </w:rPr>
              <w:t>algorithms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6A33D60B" w14:textId="77777777" w:rsidR="00425F60" w:rsidRPr="0029481C" w:rsidRDefault="00425F60" w:rsidP="00D76118">
            <w:pPr>
              <w:pStyle w:val="text"/>
              <w:rPr>
                <w:rFonts w:ascii="Open Sans" w:hAnsi="Open Sans" w:cs="Open Sans"/>
                <w:sz w:val="22"/>
                <w:szCs w:val="22"/>
              </w:rPr>
            </w:pPr>
          </w:p>
          <w:p w14:paraId="61A765FF" w14:textId="77777777" w:rsidR="00425F60" w:rsidRPr="0029481C" w:rsidRDefault="00425F60" w:rsidP="00D76118">
            <w:pPr>
              <w:pStyle w:val="text"/>
              <w:rPr>
                <w:rFonts w:ascii="Open Sans" w:hAnsi="Open Sans" w:cs="Open Sans"/>
                <w:sz w:val="22"/>
                <w:szCs w:val="22"/>
              </w:rPr>
            </w:pPr>
          </w:p>
          <w:p w14:paraId="0F72A88A" w14:textId="1FA60D38" w:rsidR="00637C3D" w:rsidRDefault="00637C3D" w:rsidP="00637C3D">
            <w:pPr>
              <w:spacing w:after="0"/>
              <w:rPr>
                <w:rFonts w:ascii="Times New Roman" w:hAnsi="Times New Roman"/>
                <w:sz w:val="24"/>
              </w:rPr>
            </w:pPr>
            <w:r>
              <w:rPr>
                <w:rStyle w:val="fontstyle01"/>
              </w:rPr>
              <w:t xml:space="preserve">D4 </w:t>
            </w:r>
            <w:r>
              <w:rPr>
                <w:rStyle w:val="fontstyle21"/>
              </w:rPr>
              <w:t>Evaluate three benefits</w:t>
            </w:r>
            <w:r>
              <w:rPr>
                <w:rStyle w:val="fontstyle21"/>
              </w:rPr>
              <w:t xml:space="preserve"> </w:t>
            </w:r>
            <w:r>
              <w:rPr>
                <w:rStyle w:val="fontstyle21"/>
              </w:rPr>
              <w:t>of using implementation</w:t>
            </w:r>
            <w:r>
              <w:rPr>
                <w:rStyle w:val="fontstyle21"/>
              </w:rPr>
              <w:t xml:space="preserve"> </w:t>
            </w:r>
            <w:r>
              <w:rPr>
                <w:rStyle w:val="fontstyle21"/>
              </w:rPr>
              <w:t>independent data structures</w:t>
            </w:r>
          </w:p>
          <w:p w14:paraId="6E00C718" w14:textId="16EA2FA2" w:rsidR="00425F60" w:rsidRPr="0029481C" w:rsidRDefault="00425F60" w:rsidP="00D76118">
            <w:pPr>
              <w:pStyle w:val="text"/>
              <w:rPr>
                <w:rFonts w:ascii="Open Sans" w:hAnsi="Open Sans" w:cs="Open Sans"/>
                <w:sz w:val="22"/>
                <w:szCs w:val="22"/>
              </w:rPr>
            </w:pPr>
          </w:p>
        </w:tc>
      </w:tr>
      <w:tr w:rsidR="00425F60" w:rsidRPr="0029481C" w14:paraId="76529522" w14:textId="77777777" w:rsidTr="00D76118">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31BD0" w14:textId="3C6E69F8" w:rsidR="00637C3D" w:rsidRDefault="00637C3D" w:rsidP="00637C3D">
            <w:pPr>
              <w:spacing w:after="0"/>
              <w:rPr>
                <w:rFonts w:ascii="Times New Roman" w:hAnsi="Times New Roman"/>
                <w:sz w:val="24"/>
              </w:rPr>
            </w:pPr>
            <w:r>
              <w:rPr>
                <w:rStyle w:val="fontstyle01"/>
              </w:rPr>
              <w:t xml:space="preserve">P6 </w:t>
            </w:r>
            <w:r>
              <w:rPr>
                <w:rStyle w:val="fontstyle21"/>
              </w:rPr>
              <w:t>Discuss how</w:t>
            </w:r>
            <w:r>
              <w:rPr>
                <w:rStyle w:val="fontstyle21"/>
              </w:rPr>
              <w:t xml:space="preserve"> </w:t>
            </w:r>
            <w:r>
              <w:rPr>
                <w:rStyle w:val="fontstyle21"/>
              </w:rPr>
              <w:t>asymptotic analysis can</w:t>
            </w:r>
            <w:r>
              <w:rPr>
                <w:rStyle w:val="fontstyle21"/>
              </w:rPr>
              <w:t xml:space="preserve"> </w:t>
            </w:r>
            <w:r>
              <w:rPr>
                <w:rStyle w:val="fontstyle21"/>
              </w:rPr>
              <w:t>be used to assess the</w:t>
            </w:r>
            <w:r>
              <w:rPr>
                <w:rStyle w:val="fontstyle21"/>
              </w:rPr>
              <w:t xml:space="preserve"> </w:t>
            </w:r>
            <w:r>
              <w:rPr>
                <w:rStyle w:val="fontstyle21"/>
              </w:rPr>
              <w:t>effectiveness of an</w:t>
            </w:r>
            <w:r>
              <w:rPr>
                <w:rFonts w:ascii="Verdana" w:hAnsi="Verdana"/>
                <w:color w:val="000000"/>
                <w:sz w:val="20"/>
                <w:szCs w:val="20"/>
              </w:rPr>
              <w:br/>
            </w:r>
            <w:r>
              <w:rPr>
                <w:rStyle w:val="fontstyle21"/>
              </w:rPr>
              <w:t>algorithm</w:t>
            </w:r>
          </w:p>
          <w:p w14:paraId="4DEA8D89" w14:textId="39510FA5" w:rsidR="00425F60" w:rsidRPr="00637C3D" w:rsidRDefault="00637C3D" w:rsidP="00637C3D">
            <w:pPr>
              <w:spacing w:after="0"/>
              <w:rPr>
                <w:rFonts w:ascii="Times New Roman" w:hAnsi="Times New Roman"/>
                <w:sz w:val="24"/>
              </w:rPr>
            </w:pPr>
            <w:r>
              <w:rPr>
                <w:rStyle w:val="fontstyle01"/>
              </w:rPr>
              <w:t xml:space="preserve">P7 </w:t>
            </w:r>
            <w:r>
              <w:rPr>
                <w:rStyle w:val="fontstyle21"/>
              </w:rPr>
              <w:t>Determine two ways</w:t>
            </w:r>
            <w:r>
              <w:rPr>
                <w:rStyle w:val="fontstyle21"/>
              </w:rPr>
              <w:t xml:space="preserve"> </w:t>
            </w:r>
            <w:r>
              <w:rPr>
                <w:rStyle w:val="fontstyle21"/>
              </w:rPr>
              <w:t>in which the efficiency of</w:t>
            </w:r>
            <w:r>
              <w:rPr>
                <w:rStyle w:val="fontstyle21"/>
              </w:rPr>
              <w:t xml:space="preserve"> </w:t>
            </w:r>
            <w:r>
              <w:rPr>
                <w:rStyle w:val="fontstyle21"/>
              </w:rPr>
              <w:t>an algorithm can be</w:t>
            </w:r>
            <w:r>
              <w:rPr>
                <w:rStyle w:val="fontstyle21"/>
              </w:rPr>
              <w:t xml:space="preserve"> </w:t>
            </w:r>
            <w:r>
              <w:rPr>
                <w:rStyle w:val="fontstyle21"/>
              </w:rPr>
              <w:t>measured, illustrating</w:t>
            </w:r>
            <w:r>
              <w:rPr>
                <w:rStyle w:val="fontstyle21"/>
              </w:rPr>
              <w:t xml:space="preserve"> </w:t>
            </w:r>
            <w:r>
              <w:rPr>
                <w:rStyle w:val="fontstyle21"/>
              </w:rPr>
              <w:t>your answer with an</w:t>
            </w:r>
            <w:r>
              <w:rPr>
                <w:rStyle w:val="fontstyle21"/>
              </w:rPr>
              <w:t xml:space="preserve"> </w:t>
            </w:r>
            <w:r>
              <w:rPr>
                <w:rStyle w:val="fontstyle21"/>
              </w:rPr>
              <w:t>example.</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3BA2F6D7" w14:textId="5D872B5B" w:rsidR="00637C3D" w:rsidRDefault="00637C3D" w:rsidP="00637C3D">
            <w:pPr>
              <w:spacing w:after="0"/>
              <w:rPr>
                <w:rFonts w:ascii="Times New Roman" w:hAnsi="Times New Roman"/>
                <w:sz w:val="24"/>
              </w:rPr>
            </w:pPr>
            <w:r>
              <w:rPr>
                <w:rStyle w:val="fontstyle01"/>
              </w:rPr>
              <w:t xml:space="preserve">M5 </w:t>
            </w:r>
            <w:r>
              <w:rPr>
                <w:rStyle w:val="fontstyle21"/>
              </w:rPr>
              <w:t>Interpret what a</w:t>
            </w:r>
            <w:r>
              <w:rPr>
                <w:rStyle w:val="fontstyle21"/>
              </w:rPr>
              <w:t xml:space="preserve"> </w:t>
            </w:r>
            <w:r>
              <w:rPr>
                <w:rStyle w:val="fontstyle21"/>
              </w:rPr>
              <w:t>trade-off is when</w:t>
            </w:r>
            <w:r>
              <w:rPr>
                <w:rStyle w:val="fontstyle21"/>
              </w:rPr>
              <w:t xml:space="preserve"> </w:t>
            </w:r>
            <w:r>
              <w:rPr>
                <w:rStyle w:val="fontstyle21"/>
              </w:rPr>
              <w:t>specifying an ADT using</w:t>
            </w:r>
            <w:r>
              <w:rPr>
                <w:rFonts w:ascii="Verdana" w:hAnsi="Verdana"/>
                <w:color w:val="000000"/>
                <w:sz w:val="20"/>
                <w:szCs w:val="20"/>
              </w:rPr>
              <w:br/>
            </w:r>
            <w:r>
              <w:rPr>
                <w:rStyle w:val="fontstyle21"/>
              </w:rPr>
              <w:t>an example to support</w:t>
            </w:r>
            <w:r>
              <w:rPr>
                <w:rStyle w:val="fontstyle21"/>
              </w:rPr>
              <w:t xml:space="preserve"> </w:t>
            </w:r>
            <w:r>
              <w:rPr>
                <w:rStyle w:val="fontstyle21"/>
              </w:rPr>
              <w:t>your answer</w:t>
            </w:r>
          </w:p>
          <w:p w14:paraId="3A44B210" w14:textId="74AFEEC1" w:rsidR="00425F60" w:rsidRPr="0029481C" w:rsidRDefault="00425F60" w:rsidP="00D76118">
            <w:pPr>
              <w:pStyle w:val="text"/>
              <w:rPr>
                <w:rFonts w:ascii="Open Sans" w:hAnsi="Open Sans" w:cs="Open Sans"/>
                <w:sz w:val="22"/>
                <w:szCs w:val="22"/>
              </w:rPr>
            </w:pPr>
          </w:p>
        </w:tc>
        <w:tc>
          <w:tcPr>
            <w:tcW w:w="3544" w:type="dxa"/>
            <w:vMerge/>
            <w:tcBorders>
              <w:right w:val="single" w:sz="8" w:space="0" w:color="000000"/>
            </w:tcBorders>
            <w:shd w:val="clear" w:color="auto" w:fill="auto"/>
            <w:tcMar>
              <w:top w:w="100" w:type="dxa"/>
              <w:left w:w="100" w:type="dxa"/>
              <w:bottom w:w="100" w:type="dxa"/>
              <w:right w:w="100" w:type="dxa"/>
            </w:tcMar>
          </w:tcPr>
          <w:p w14:paraId="786FDBDD" w14:textId="77777777" w:rsidR="00425F60" w:rsidRPr="0029481C" w:rsidRDefault="00425F60" w:rsidP="00D76118">
            <w:pPr>
              <w:pStyle w:val="text"/>
              <w:rPr>
                <w:rFonts w:ascii="Open Sans" w:hAnsi="Open Sans" w:cs="Open Sans"/>
                <w:sz w:val="22"/>
                <w:szCs w:val="22"/>
              </w:rPr>
            </w:pPr>
          </w:p>
        </w:tc>
      </w:tr>
    </w:tbl>
    <w:p w14:paraId="39A05642" w14:textId="4512A3BE" w:rsidR="00ED5C2F" w:rsidRDefault="00ED5C2F">
      <w:pPr>
        <w:spacing w:after="0"/>
        <w:rPr>
          <w:sz w:val="32"/>
        </w:rPr>
      </w:pPr>
    </w:p>
    <w:sectPr w:rsidR="00ED5C2F" w:rsidSect="004B27E0">
      <w:headerReference w:type="even" r:id="rId7"/>
      <w:footerReference w:type="default" r:id="rId8"/>
      <w:headerReference w:type="first" r:id="rId9"/>
      <w:footerReference w:type="first" r:id="rId10"/>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1A837" w14:textId="77777777" w:rsidR="00983BEF" w:rsidRDefault="00983BEF" w:rsidP="00547BAF">
      <w:r>
        <w:separator/>
      </w:r>
    </w:p>
  </w:endnote>
  <w:endnote w:type="continuationSeparator" w:id="0">
    <w:p w14:paraId="7056BA8A" w14:textId="77777777" w:rsidR="00983BEF" w:rsidRDefault="00983BEF" w:rsidP="0054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C00F4" w14:textId="34BCDFFF" w:rsidR="00B8089A" w:rsidRDefault="00B8089A" w:rsidP="00717F48">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sidR="00425F60">
      <w:rPr>
        <w:rStyle w:val="PageNumber"/>
        <w:noProof/>
      </w:rPr>
      <w:t>7</w:t>
    </w:r>
    <w:r>
      <w:rPr>
        <w:rStyle w:val="PageNumber"/>
      </w:rPr>
      <w:fldChar w:fldCharType="end"/>
    </w:r>
  </w:p>
  <w:tbl>
    <w:tblPr>
      <w:tblStyle w:val="TableGrid"/>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717F48" w14:paraId="6F4BC76A" w14:textId="77777777" w:rsidTr="00717F48">
      <w:tc>
        <w:tcPr>
          <w:tcW w:w="10531" w:type="dxa"/>
          <w:vAlign w:val="center"/>
        </w:tcPr>
        <w:p w14:paraId="1CDD4278" w14:textId="1BD767E6" w:rsidR="00717F48" w:rsidRDefault="00717F48" w:rsidP="00EE345F">
          <w:pPr>
            <w:pStyle w:val="Footer"/>
          </w:pPr>
          <w:r>
            <w:t xml:space="preserve">HNC/HND </w:t>
          </w:r>
          <w:r w:rsidR="005C298D">
            <w:t>Computing</w:t>
          </w:r>
        </w:p>
      </w:tc>
    </w:tr>
  </w:tbl>
  <w:p w14:paraId="492E14D5" w14:textId="77777777" w:rsidR="00547BAF" w:rsidRDefault="00547BAF" w:rsidP="00B8089A">
    <w:pPr>
      <w:pStyle w:val="Footer"/>
      <w:ind w:right="360"/>
    </w:pPr>
    <w:r>
      <w:rPr>
        <w:noProof/>
        <w:lang w:eastAsia="en-GB"/>
      </w:rPr>
      <w:drawing>
        <wp:anchor distT="0" distB="0" distL="114300" distR="114300" simplePos="0" relativeHeight="251661312"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5AF2" w14:textId="77777777" w:rsidR="00547BAF" w:rsidRDefault="00547BAF" w:rsidP="00547BAF">
    <w:pPr>
      <w:pStyle w:val="Footer"/>
      <w:ind w:right="360"/>
    </w:pPr>
    <w:r>
      <w:rPr>
        <w:noProof/>
        <w:lang w:eastAsia="en-GB"/>
      </w:rPr>
      <w:drawing>
        <wp:anchor distT="0" distB="0" distL="114300" distR="114300" simplePos="0" relativeHeight="251660288"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56AF4" w14:textId="77777777" w:rsidR="00983BEF" w:rsidRDefault="00983BEF" w:rsidP="00547BAF">
      <w:r>
        <w:separator/>
      </w:r>
    </w:p>
  </w:footnote>
  <w:footnote w:type="continuationSeparator" w:id="0">
    <w:p w14:paraId="28BDC137" w14:textId="77777777" w:rsidR="00983BEF" w:rsidRDefault="00983BEF" w:rsidP="0054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42F" w14:textId="267D37D2" w:rsidR="00E16854" w:rsidRDefault="00983BEF">
    <w:pPr>
      <w:pStyle w:val="Header"/>
    </w:pPr>
    <w:r>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2053" type="#_x0000_t136" style="position:absolute;margin-left:0;margin-top:0;width:540.4pt;height:202.65pt;rotation:315;z-index:-251644928;mso-position-horizontal:center;mso-position-horizontal-relative:margin;mso-position-vertical:center;mso-position-vertical-relative:margin"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42DE" w14:textId="0948BE5D" w:rsidR="00E16854" w:rsidRDefault="00983BEF">
    <w:pPr>
      <w:pStyle w:val="Header"/>
    </w:pPr>
    <w:r>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2052" type="#_x0000_t136" style="position:absolute;margin-left:0;margin-top:0;width:540.4pt;height:202.65pt;rotation:315;z-index:-251646976;mso-position-horizontal:center;mso-position-horizontal-relative:margin;mso-position-vertical:center;mso-position-vertical-relative:margin"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3"/>
  </w:num>
  <w:num w:numId="5">
    <w:abstractNumId w:val="4"/>
  </w:num>
  <w:num w:numId="6">
    <w:abstractNumId w:val="1"/>
  </w:num>
  <w:num w:numId="7">
    <w:abstractNumId w:val="20"/>
  </w:num>
  <w:num w:numId="8">
    <w:abstractNumId w:val="18"/>
  </w:num>
  <w:num w:numId="9">
    <w:abstractNumId w:val="15"/>
  </w:num>
  <w:num w:numId="10">
    <w:abstractNumId w:val="5"/>
  </w:num>
  <w:num w:numId="11">
    <w:abstractNumId w:val="19"/>
  </w:num>
  <w:num w:numId="12">
    <w:abstractNumId w:val="13"/>
  </w:num>
  <w:num w:numId="13">
    <w:abstractNumId w:val="12"/>
  </w:num>
  <w:num w:numId="14">
    <w:abstractNumId w:val="26"/>
  </w:num>
  <w:num w:numId="15">
    <w:abstractNumId w:val="17"/>
  </w:num>
  <w:num w:numId="16">
    <w:abstractNumId w:val="24"/>
  </w:num>
  <w:num w:numId="17">
    <w:abstractNumId w:val="16"/>
  </w:num>
  <w:num w:numId="18">
    <w:abstractNumId w:val="7"/>
  </w:num>
  <w:num w:numId="19">
    <w:abstractNumId w:val="8"/>
  </w:num>
  <w:num w:numId="20">
    <w:abstractNumId w:val="11"/>
  </w:num>
  <w:num w:numId="21">
    <w:abstractNumId w:val="22"/>
  </w:num>
  <w:num w:numId="22">
    <w:abstractNumId w:val="21"/>
  </w:num>
  <w:num w:numId="23">
    <w:abstractNumId w:val="2"/>
  </w:num>
  <w:num w:numId="24">
    <w:abstractNumId w:val="0"/>
  </w:num>
  <w:num w:numId="25">
    <w:abstractNumId w:val="23"/>
  </w:num>
  <w:num w:numId="26">
    <w:abstractNumId w:val="9"/>
  </w:num>
  <w:num w:numId="27">
    <w:abstractNumId w:val="6"/>
  </w:num>
  <w:num w:numId="28">
    <w:abstractNumId w:val="2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274"/>
    <w:rsid w:val="00056452"/>
    <w:rsid w:val="00060341"/>
    <w:rsid w:val="0006522F"/>
    <w:rsid w:val="000727CE"/>
    <w:rsid w:val="00096F4E"/>
    <w:rsid w:val="000B2FEF"/>
    <w:rsid w:val="000C48D0"/>
    <w:rsid w:val="000D1218"/>
    <w:rsid w:val="000E28D2"/>
    <w:rsid w:val="00106002"/>
    <w:rsid w:val="001179C1"/>
    <w:rsid w:val="00141FAC"/>
    <w:rsid w:val="001433F5"/>
    <w:rsid w:val="0016188D"/>
    <w:rsid w:val="00163D13"/>
    <w:rsid w:val="0016717C"/>
    <w:rsid w:val="0019466D"/>
    <w:rsid w:val="001B021F"/>
    <w:rsid w:val="001B6338"/>
    <w:rsid w:val="001D7111"/>
    <w:rsid w:val="001F0400"/>
    <w:rsid w:val="0021617E"/>
    <w:rsid w:val="00235AB3"/>
    <w:rsid w:val="00272F07"/>
    <w:rsid w:val="00277DC2"/>
    <w:rsid w:val="002A248F"/>
    <w:rsid w:val="002B140E"/>
    <w:rsid w:val="002F2C95"/>
    <w:rsid w:val="002F5835"/>
    <w:rsid w:val="00313A50"/>
    <w:rsid w:val="00334ECE"/>
    <w:rsid w:val="0034108C"/>
    <w:rsid w:val="00343098"/>
    <w:rsid w:val="003448D2"/>
    <w:rsid w:val="00345F41"/>
    <w:rsid w:val="003512D0"/>
    <w:rsid w:val="003967AB"/>
    <w:rsid w:val="00396991"/>
    <w:rsid w:val="003A7D2C"/>
    <w:rsid w:val="003D1374"/>
    <w:rsid w:val="003E1660"/>
    <w:rsid w:val="003F45E1"/>
    <w:rsid w:val="0040062A"/>
    <w:rsid w:val="00400FB1"/>
    <w:rsid w:val="00414065"/>
    <w:rsid w:val="004176FE"/>
    <w:rsid w:val="00425F60"/>
    <w:rsid w:val="0042733E"/>
    <w:rsid w:val="0043181E"/>
    <w:rsid w:val="0046380E"/>
    <w:rsid w:val="00464D1E"/>
    <w:rsid w:val="00464E21"/>
    <w:rsid w:val="0047608A"/>
    <w:rsid w:val="004835EA"/>
    <w:rsid w:val="004A02D0"/>
    <w:rsid w:val="004B0EB5"/>
    <w:rsid w:val="004B27E0"/>
    <w:rsid w:val="004B4B1D"/>
    <w:rsid w:val="004C44F9"/>
    <w:rsid w:val="004E46AF"/>
    <w:rsid w:val="005000B5"/>
    <w:rsid w:val="00500EBC"/>
    <w:rsid w:val="00547BAF"/>
    <w:rsid w:val="005713E0"/>
    <w:rsid w:val="0058661D"/>
    <w:rsid w:val="00592BD1"/>
    <w:rsid w:val="005B7E8E"/>
    <w:rsid w:val="005C08A0"/>
    <w:rsid w:val="005C298D"/>
    <w:rsid w:val="005D2FE5"/>
    <w:rsid w:val="005E04E0"/>
    <w:rsid w:val="005E118A"/>
    <w:rsid w:val="005F66E8"/>
    <w:rsid w:val="005F7624"/>
    <w:rsid w:val="00601643"/>
    <w:rsid w:val="006360B4"/>
    <w:rsid w:val="00637C3D"/>
    <w:rsid w:val="00645AB0"/>
    <w:rsid w:val="0068065D"/>
    <w:rsid w:val="00680687"/>
    <w:rsid w:val="006A1D25"/>
    <w:rsid w:val="006B4B4F"/>
    <w:rsid w:val="006B6C5E"/>
    <w:rsid w:val="006D38BA"/>
    <w:rsid w:val="006E5291"/>
    <w:rsid w:val="006F026C"/>
    <w:rsid w:val="00702F0F"/>
    <w:rsid w:val="00717F48"/>
    <w:rsid w:val="0073374C"/>
    <w:rsid w:val="00741099"/>
    <w:rsid w:val="00776965"/>
    <w:rsid w:val="007B39BC"/>
    <w:rsid w:val="007C5CC7"/>
    <w:rsid w:val="007C6BE5"/>
    <w:rsid w:val="007D7B7F"/>
    <w:rsid w:val="007E57C8"/>
    <w:rsid w:val="007F27A8"/>
    <w:rsid w:val="008000D8"/>
    <w:rsid w:val="00812F8A"/>
    <w:rsid w:val="0084272E"/>
    <w:rsid w:val="00842ABE"/>
    <w:rsid w:val="00860546"/>
    <w:rsid w:val="00883A2B"/>
    <w:rsid w:val="00883B41"/>
    <w:rsid w:val="00892968"/>
    <w:rsid w:val="008B21DD"/>
    <w:rsid w:val="008C3EFB"/>
    <w:rsid w:val="008D18BA"/>
    <w:rsid w:val="008E6D04"/>
    <w:rsid w:val="008E6E9F"/>
    <w:rsid w:val="008E6F20"/>
    <w:rsid w:val="008F5319"/>
    <w:rsid w:val="008F5FF4"/>
    <w:rsid w:val="00904D06"/>
    <w:rsid w:val="00917ACE"/>
    <w:rsid w:val="00921CE3"/>
    <w:rsid w:val="009530DB"/>
    <w:rsid w:val="00957A74"/>
    <w:rsid w:val="00965A36"/>
    <w:rsid w:val="00980381"/>
    <w:rsid w:val="00983BEF"/>
    <w:rsid w:val="009A2428"/>
    <w:rsid w:val="009C43F8"/>
    <w:rsid w:val="009C7C0F"/>
    <w:rsid w:val="009D6AED"/>
    <w:rsid w:val="009F2683"/>
    <w:rsid w:val="009F538D"/>
    <w:rsid w:val="009F716D"/>
    <w:rsid w:val="00A14EA9"/>
    <w:rsid w:val="00A72306"/>
    <w:rsid w:val="00A72C66"/>
    <w:rsid w:val="00A8711D"/>
    <w:rsid w:val="00AB1C96"/>
    <w:rsid w:val="00AB2BAF"/>
    <w:rsid w:val="00AB4CF5"/>
    <w:rsid w:val="00AC5EBB"/>
    <w:rsid w:val="00B015F5"/>
    <w:rsid w:val="00B1266D"/>
    <w:rsid w:val="00B164E8"/>
    <w:rsid w:val="00B3276A"/>
    <w:rsid w:val="00B35E7E"/>
    <w:rsid w:val="00B43044"/>
    <w:rsid w:val="00B54BC8"/>
    <w:rsid w:val="00B57DC1"/>
    <w:rsid w:val="00B621A3"/>
    <w:rsid w:val="00B63E19"/>
    <w:rsid w:val="00B8089A"/>
    <w:rsid w:val="00B82E46"/>
    <w:rsid w:val="00BB4E27"/>
    <w:rsid w:val="00BD09BB"/>
    <w:rsid w:val="00BF0305"/>
    <w:rsid w:val="00BF5EF4"/>
    <w:rsid w:val="00C24DA8"/>
    <w:rsid w:val="00C32E7C"/>
    <w:rsid w:val="00C424D1"/>
    <w:rsid w:val="00C50BCC"/>
    <w:rsid w:val="00C51DA4"/>
    <w:rsid w:val="00C9746E"/>
    <w:rsid w:val="00CA5983"/>
    <w:rsid w:val="00CB1F6C"/>
    <w:rsid w:val="00CB5817"/>
    <w:rsid w:val="00CE107D"/>
    <w:rsid w:val="00CF081D"/>
    <w:rsid w:val="00D065C7"/>
    <w:rsid w:val="00D35C69"/>
    <w:rsid w:val="00D36485"/>
    <w:rsid w:val="00D45483"/>
    <w:rsid w:val="00D47C4B"/>
    <w:rsid w:val="00D51A98"/>
    <w:rsid w:val="00D70713"/>
    <w:rsid w:val="00D803D3"/>
    <w:rsid w:val="00D80BEC"/>
    <w:rsid w:val="00D83BB9"/>
    <w:rsid w:val="00D93FEC"/>
    <w:rsid w:val="00DC0DFC"/>
    <w:rsid w:val="00DE1497"/>
    <w:rsid w:val="00DE6602"/>
    <w:rsid w:val="00E0064C"/>
    <w:rsid w:val="00E02060"/>
    <w:rsid w:val="00E16854"/>
    <w:rsid w:val="00E250B9"/>
    <w:rsid w:val="00E3142F"/>
    <w:rsid w:val="00E33924"/>
    <w:rsid w:val="00E468AF"/>
    <w:rsid w:val="00E510F1"/>
    <w:rsid w:val="00E556FF"/>
    <w:rsid w:val="00E62F93"/>
    <w:rsid w:val="00E670DC"/>
    <w:rsid w:val="00E804E8"/>
    <w:rsid w:val="00EA6C82"/>
    <w:rsid w:val="00EB0370"/>
    <w:rsid w:val="00EB4982"/>
    <w:rsid w:val="00EB6370"/>
    <w:rsid w:val="00EC53BB"/>
    <w:rsid w:val="00ED5C2F"/>
    <w:rsid w:val="00ED750C"/>
    <w:rsid w:val="00EE1EA8"/>
    <w:rsid w:val="00EE345F"/>
    <w:rsid w:val="00F0053C"/>
    <w:rsid w:val="00F5530B"/>
    <w:rsid w:val="00F65FBC"/>
    <w:rsid w:val="00F73B13"/>
    <w:rsid w:val="00F81708"/>
    <w:rsid w:val="00FC7E59"/>
    <w:rsid w:val="00FD7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D1"/>
    <w:pPr>
      <w:spacing w:after="120"/>
    </w:pPr>
    <w:rPr>
      <w:rFonts w:ascii="Open Sans" w:hAnsi="Open Sans"/>
      <w:sz w:val="22"/>
    </w:rPr>
  </w:style>
  <w:style w:type="paragraph" w:styleId="Heading1">
    <w:name w:val="heading 1"/>
    <w:basedOn w:val="Normal"/>
    <w:next w:val="Normal"/>
    <w:link w:val="Heading1Char"/>
    <w:rsid w:val="002A248F"/>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rsid w:val="002A248F"/>
    <w:pPr>
      <w:keepNext/>
      <w:keepLines/>
      <w:widowControl w:val="0"/>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rsid w:val="002A248F"/>
    <w:pPr>
      <w:spacing w:before="100" w:beforeAutospacing="1"/>
      <w:contextualSpacing/>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entialHeader">
    <w:name w:val="Essential Header"/>
    <w:basedOn w:val="Normal"/>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Heading1Char">
    <w:name w:val="Heading 1 Char"/>
    <w:basedOn w:val="DefaultParagraphFont"/>
    <w:link w:val="Heading1"/>
    <w:rsid w:val="002A248F"/>
    <w:rPr>
      <w:rFonts w:ascii="Open Sans" w:eastAsia="Verdana" w:hAnsi="Open Sans" w:cs="Verdana"/>
      <w:b/>
      <w:color w:val="D95E00"/>
      <w:sz w:val="36"/>
      <w:szCs w:val="36"/>
      <w:lang w:val="en-US"/>
    </w:rPr>
  </w:style>
  <w:style w:type="character" w:customStyle="1" w:styleId="Heading2Char">
    <w:name w:val="Heading 2 Char"/>
    <w:basedOn w:val="DefaultParagraphFont"/>
    <w:link w:val="Heading2"/>
    <w:rsid w:val="002A248F"/>
    <w:rPr>
      <w:rFonts w:ascii="Open Sans" w:eastAsia="Open Sans" w:hAnsi="Open Sans" w:cs="Times New Roman"/>
      <w:b/>
      <w:color w:val="D95E00"/>
      <w:sz w:val="28"/>
      <w:lang w:val="en-US"/>
    </w:rPr>
  </w:style>
  <w:style w:type="character" w:customStyle="1" w:styleId="Heading3Char">
    <w:name w:val="Heading 3 Char"/>
    <w:basedOn w:val="DefaultParagraphFont"/>
    <w:link w:val="Heading3"/>
    <w:rsid w:val="002A248F"/>
    <w:rPr>
      <w:rFonts w:ascii="Open Sans" w:eastAsia="Open Sans" w:hAnsi="Open Sans" w:cs="Times New Roman"/>
      <w:b/>
      <w:color w:val="D95E00"/>
      <w:lang w:val="en-US"/>
    </w:rPr>
  </w:style>
  <w:style w:type="character" w:customStyle="1" w:styleId="Heading4Char">
    <w:name w:val="Heading 4 Char"/>
    <w:basedOn w:val="DefaultParagraphFont"/>
    <w:link w:val="Heading4"/>
    <w:rsid w:val="002A248F"/>
    <w:rPr>
      <w:rFonts w:ascii="Open Sans" w:eastAsia="Open Sans" w:hAnsi="Open Sans" w:cs="Times New Roman"/>
      <w:b/>
      <w:color w:val="D95E00"/>
      <w:sz w:val="22"/>
      <w:lang w:val="en-US"/>
    </w:rPr>
  </w:style>
  <w:style w:type="paragraph" w:customStyle="1" w:styleId="LinkList">
    <w:name w:val="Link List"/>
    <w:basedOn w:val="Normal"/>
    <w:qFormat/>
    <w:rsid w:val="002A248F"/>
    <w:rPr>
      <w:rFonts w:eastAsia="Open Sans" w:cs="Times New Roman"/>
      <w:sz w:val="20"/>
      <w:lang w:val="en-US"/>
    </w:rPr>
  </w:style>
  <w:style w:type="paragraph" w:customStyle="1" w:styleId="LOList">
    <w:name w:val="LO List"/>
    <w:basedOn w:val="Normal"/>
    <w:rsid w:val="002A248F"/>
    <w:pPr>
      <w:numPr>
        <w:numId w:val="3"/>
      </w:numPr>
      <w:spacing w:after="160" w:line="259" w:lineRule="auto"/>
    </w:pPr>
    <w:rPr>
      <w:rFonts w:eastAsia="Open Sans" w:cs="Times New Roman"/>
      <w:lang w:val="en-US"/>
    </w:rPr>
  </w:style>
  <w:style w:type="paragraph" w:customStyle="1" w:styleId="UnitTitle">
    <w:name w:val="Unit Title"/>
    <w:basedOn w:val="Heading2"/>
    <w:qFormat/>
    <w:rsid w:val="0040062A"/>
    <w:pPr>
      <w:numPr>
        <w:ilvl w:val="0"/>
        <w:numId w:val="0"/>
      </w:numPr>
    </w:pPr>
    <w:rPr>
      <w:b w:val="0"/>
      <w:color w:val="auto"/>
      <w:sz w:val="32"/>
    </w:rPr>
  </w:style>
  <w:style w:type="paragraph" w:customStyle="1" w:styleId="Notes">
    <w:name w:val="Notes"/>
    <w:basedOn w:val="Normal"/>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Normal"/>
    <w:qFormat/>
    <w:rsid w:val="00AC5EBB"/>
    <w:pPr>
      <w:spacing w:after="40"/>
    </w:pPr>
    <w:rPr>
      <w:color w:val="2E74B5" w:themeColor="accent1" w:themeShade="BF"/>
      <w:sz w:val="32"/>
    </w:rPr>
  </w:style>
  <w:style w:type="table" w:styleId="TableGrid">
    <w:name w:val="Table Grid"/>
    <w:basedOn w:val="TableNormal"/>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Header">
    <w:name w:val="header"/>
    <w:basedOn w:val="Normal"/>
    <w:link w:val="HeaderChar"/>
    <w:uiPriority w:val="99"/>
    <w:unhideWhenUsed/>
    <w:rsid w:val="00547BAF"/>
    <w:pPr>
      <w:tabs>
        <w:tab w:val="center" w:pos="4680"/>
        <w:tab w:val="right" w:pos="9360"/>
      </w:tabs>
    </w:pPr>
  </w:style>
  <w:style w:type="character" w:customStyle="1" w:styleId="HeaderChar">
    <w:name w:val="Header Char"/>
    <w:basedOn w:val="DefaultParagraphFont"/>
    <w:link w:val="Header"/>
    <w:uiPriority w:val="99"/>
    <w:rsid w:val="00547BAF"/>
    <w:rPr>
      <w:rFonts w:ascii="Open Sans" w:hAnsi="Open Sans"/>
      <w:sz w:val="22"/>
    </w:rPr>
  </w:style>
  <w:style w:type="paragraph" w:styleId="Footer">
    <w:name w:val="footer"/>
    <w:basedOn w:val="Normal"/>
    <w:link w:val="FooterChar"/>
    <w:uiPriority w:val="99"/>
    <w:unhideWhenUsed/>
    <w:rsid w:val="00717F48"/>
    <w:pPr>
      <w:tabs>
        <w:tab w:val="center" w:pos="4680"/>
        <w:tab w:val="right" w:pos="9360"/>
      </w:tabs>
      <w:jc w:val="right"/>
    </w:pPr>
    <w:rPr>
      <w:color w:val="FFFFFF" w:themeColor="background1"/>
      <w:sz w:val="18"/>
    </w:rPr>
  </w:style>
  <w:style w:type="character" w:customStyle="1" w:styleId="FooterChar">
    <w:name w:val="Footer Char"/>
    <w:basedOn w:val="DefaultParagraphFont"/>
    <w:link w:val="Footer"/>
    <w:uiPriority w:val="99"/>
    <w:rsid w:val="00717F48"/>
    <w:rPr>
      <w:rFonts w:ascii="Open Sans" w:hAnsi="Open Sans"/>
      <w:color w:val="FFFFFF" w:themeColor="background1"/>
      <w:sz w:val="18"/>
    </w:rPr>
  </w:style>
  <w:style w:type="character" w:styleId="PageNumber">
    <w:name w:val="page number"/>
    <w:basedOn w:val="DefaultParagraphFont"/>
    <w:uiPriority w:val="99"/>
    <w:semiHidden/>
    <w:unhideWhenUsed/>
    <w:rsid w:val="00547BAF"/>
  </w:style>
  <w:style w:type="character" w:styleId="SubtleEmphasis">
    <w:name w:val="Subtle Emphasis"/>
    <w:basedOn w:val="DefaultParagraphFont"/>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7C5CC7"/>
    <w:rPr>
      <w:sz w:val="16"/>
      <w:szCs w:val="16"/>
    </w:rPr>
  </w:style>
  <w:style w:type="paragraph" w:styleId="CommentText">
    <w:name w:val="annotation text"/>
    <w:basedOn w:val="Normal"/>
    <w:link w:val="CommentTextChar"/>
    <w:uiPriority w:val="99"/>
    <w:semiHidden/>
    <w:unhideWhenUsed/>
    <w:rsid w:val="007C5CC7"/>
    <w:rPr>
      <w:sz w:val="20"/>
      <w:szCs w:val="20"/>
    </w:rPr>
  </w:style>
  <w:style w:type="character" w:customStyle="1" w:styleId="CommentTextChar">
    <w:name w:val="Comment Text Char"/>
    <w:basedOn w:val="DefaultParagraphFont"/>
    <w:link w:val="CommentText"/>
    <w:uiPriority w:val="99"/>
    <w:semiHidden/>
    <w:rsid w:val="007C5CC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C5CC7"/>
    <w:rPr>
      <w:b/>
      <w:bCs/>
    </w:rPr>
  </w:style>
  <w:style w:type="character" w:customStyle="1" w:styleId="CommentSubjectChar">
    <w:name w:val="Comment Subject Char"/>
    <w:basedOn w:val="CommentTextChar"/>
    <w:link w:val="CommentSubject"/>
    <w:uiPriority w:val="99"/>
    <w:semiHidden/>
    <w:rsid w:val="007C5CC7"/>
    <w:rPr>
      <w:rFonts w:ascii="Open Sans" w:hAnsi="Open Sans"/>
      <w:b/>
      <w:bCs/>
      <w:sz w:val="20"/>
      <w:szCs w:val="20"/>
    </w:rPr>
  </w:style>
  <w:style w:type="paragraph" w:styleId="BalloonText">
    <w:name w:val="Balloon Text"/>
    <w:basedOn w:val="Normal"/>
    <w:link w:val="BalloonTextChar"/>
    <w:uiPriority w:val="99"/>
    <w:semiHidden/>
    <w:unhideWhenUsed/>
    <w:rsid w:val="007C5C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7"/>
    <w:rPr>
      <w:rFonts w:ascii="Segoe UI" w:hAnsi="Segoe UI" w:cs="Segoe UI"/>
      <w:sz w:val="18"/>
      <w:szCs w:val="18"/>
    </w:rPr>
  </w:style>
  <w:style w:type="paragraph" w:customStyle="1" w:styleId="TabletexthdLO">
    <w:name w:val="Table text hd LO"/>
    <w:basedOn w:val="Normal"/>
    <w:rsid w:val="00ED5C2F"/>
    <w:pPr>
      <w:spacing w:before="120" w:after="60" w:line="260" w:lineRule="atLeast"/>
    </w:pPr>
    <w:rPr>
      <w:rFonts w:ascii="Verdana" w:eastAsia="Batang" w:hAnsi="Verdana" w:cs="Times New Roman"/>
      <w:b/>
      <w:color w:val="FFFFFF"/>
      <w:sz w:val="20"/>
      <w:szCs w:val="20"/>
    </w:rPr>
  </w:style>
  <w:style w:type="paragraph" w:styleId="ListParagraph">
    <w:name w:val="List Paragraph"/>
    <w:basedOn w:val="Normal"/>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NoSpacing">
    <w:name w:val="No Spacing"/>
    <w:aliases w:val="open_bull"/>
    <w:uiPriority w:val="1"/>
    <w:qFormat/>
    <w:rsid w:val="00ED5C2F"/>
    <w:rPr>
      <w:rFonts w:ascii="Calibri" w:eastAsia="Calibri" w:hAnsi="Calibri" w:cs="Calibri"/>
      <w:color w:val="000000"/>
      <w:sz w:val="22"/>
      <w:szCs w:val="22"/>
      <w:lang w:eastAsia="en-GB"/>
    </w:rPr>
  </w:style>
  <w:style w:type="character" w:customStyle="1" w:styleId="fontstyle01">
    <w:name w:val="fontstyle01"/>
    <w:basedOn w:val="DefaultParagraphFont"/>
    <w:rsid w:val="00741099"/>
    <w:rPr>
      <w:rFonts w:ascii="Verdana-Bold" w:hAnsi="Verdana-Bold" w:hint="default"/>
      <w:b/>
      <w:bCs/>
      <w:i w:val="0"/>
      <w:iCs w:val="0"/>
      <w:color w:val="000000"/>
      <w:sz w:val="20"/>
      <w:szCs w:val="20"/>
    </w:rPr>
  </w:style>
  <w:style w:type="character" w:customStyle="1" w:styleId="fontstyle21">
    <w:name w:val="fontstyle21"/>
    <w:basedOn w:val="DefaultParagraphFont"/>
    <w:rsid w:val="00741099"/>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0475">
      <w:bodyDiv w:val="1"/>
      <w:marLeft w:val="0"/>
      <w:marRight w:val="0"/>
      <w:marTop w:val="0"/>
      <w:marBottom w:val="0"/>
      <w:divBdr>
        <w:top w:val="none" w:sz="0" w:space="0" w:color="auto"/>
        <w:left w:val="none" w:sz="0" w:space="0" w:color="auto"/>
        <w:bottom w:val="none" w:sz="0" w:space="0" w:color="auto"/>
        <w:right w:val="none" w:sz="0" w:space="0" w:color="auto"/>
      </w:divBdr>
    </w:div>
    <w:div w:id="180708757">
      <w:bodyDiv w:val="1"/>
      <w:marLeft w:val="0"/>
      <w:marRight w:val="0"/>
      <w:marTop w:val="0"/>
      <w:marBottom w:val="0"/>
      <w:divBdr>
        <w:top w:val="none" w:sz="0" w:space="0" w:color="auto"/>
        <w:left w:val="none" w:sz="0" w:space="0" w:color="auto"/>
        <w:bottom w:val="none" w:sz="0" w:space="0" w:color="auto"/>
        <w:right w:val="none" w:sz="0" w:space="0" w:color="auto"/>
      </w:divBdr>
    </w:div>
    <w:div w:id="216863814">
      <w:bodyDiv w:val="1"/>
      <w:marLeft w:val="0"/>
      <w:marRight w:val="0"/>
      <w:marTop w:val="0"/>
      <w:marBottom w:val="0"/>
      <w:divBdr>
        <w:top w:val="none" w:sz="0" w:space="0" w:color="auto"/>
        <w:left w:val="none" w:sz="0" w:space="0" w:color="auto"/>
        <w:bottom w:val="none" w:sz="0" w:space="0" w:color="auto"/>
        <w:right w:val="none" w:sz="0" w:space="0" w:color="auto"/>
      </w:divBdr>
    </w:div>
    <w:div w:id="219249033">
      <w:bodyDiv w:val="1"/>
      <w:marLeft w:val="0"/>
      <w:marRight w:val="0"/>
      <w:marTop w:val="0"/>
      <w:marBottom w:val="0"/>
      <w:divBdr>
        <w:top w:val="none" w:sz="0" w:space="0" w:color="auto"/>
        <w:left w:val="none" w:sz="0" w:space="0" w:color="auto"/>
        <w:bottom w:val="none" w:sz="0" w:space="0" w:color="auto"/>
        <w:right w:val="none" w:sz="0" w:space="0" w:color="auto"/>
      </w:divBdr>
    </w:div>
    <w:div w:id="347367419">
      <w:bodyDiv w:val="1"/>
      <w:marLeft w:val="0"/>
      <w:marRight w:val="0"/>
      <w:marTop w:val="0"/>
      <w:marBottom w:val="0"/>
      <w:divBdr>
        <w:top w:val="none" w:sz="0" w:space="0" w:color="auto"/>
        <w:left w:val="none" w:sz="0" w:space="0" w:color="auto"/>
        <w:bottom w:val="none" w:sz="0" w:space="0" w:color="auto"/>
        <w:right w:val="none" w:sz="0" w:space="0" w:color="auto"/>
      </w:divBdr>
    </w:div>
    <w:div w:id="867134976">
      <w:bodyDiv w:val="1"/>
      <w:marLeft w:val="0"/>
      <w:marRight w:val="0"/>
      <w:marTop w:val="0"/>
      <w:marBottom w:val="0"/>
      <w:divBdr>
        <w:top w:val="none" w:sz="0" w:space="0" w:color="auto"/>
        <w:left w:val="none" w:sz="0" w:space="0" w:color="auto"/>
        <w:bottom w:val="none" w:sz="0" w:space="0" w:color="auto"/>
        <w:right w:val="none" w:sz="0" w:space="0" w:color="auto"/>
      </w:divBdr>
    </w:div>
    <w:div w:id="1067459287">
      <w:bodyDiv w:val="1"/>
      <w:marLeft w:val="0"/>
      <w:marRight w:val="0"/>
      <w:marTop w:val="0"/>
      <w:marBottom w:val="0"/>
      <w:divBdr>
        <w:top w:val="none" w:sz="0" w:space="0" w:color="auto"/>
        <w:left w:val="none" w:sz="0" w:space="0" w:color="auto"/>
        <w:bottom w:val="none" w:sz="0" w:space="0" w:color="auto"/>
        <w:right w:val="none" w:sz="0" w:space="0" w:color="auto"/>
      </w:divBdr>
    </w:div>
    <w:div w:id="1337000394">
      <w:bodyDiv w:val="1"/>
      <w:marLeft w:val="0"/>
      <w:marRight w:val="0"/>
      <w:marTop w:val="0"/>
      <w:marBottom w:val="0"/>
      <w:divBdr>
        <w:top w:val="none" w:sz="0" w:space="0" w:color="auto"/>
        <w:left w:val="none" w:sz="0" w:space="0" w:color="auto"/>
        <w:bottom w:val="none" w:sz="0" w:space="0" w:color="auto"/>
        <w:right w:val="none" w:sz="0" w:space="0" w:color="auto"/>
      </w:divBdr>
    </w:div>
    <w:div w:id="1345328369">
      <w:bodyDiv w:val="1"/>
      <w:marLeft w:val="0"/>
      <w:marRight w:val="0"/>
      <w:marTop w:val="0"/>
      <w:marBottom w:val="0"/>
      <w:divBdr>
        <w:top w:val="none" w:sz="0" w:space="0" w:color="auto"/>
        <w:left w:val="none" w:sz="0" w:space="0" w:color="auto"/>
        <w:bottom w:val="none" w:sz="0" w:space="0" w:color="auto"/>
        <w:right w:val="none" w:sz="0" w:space="0" w:color="auto"/>
      </w:divBdr>
    </w:div>
    <w:div w:id="1623998612">
      <w:bodyDiv w:val="1"/>
      <w:marLeft w:val="0"/>
      <w:marRight w:val="0"/>
      <w:marTop w:val="0"/>
      <w:marBottom w:val="0"/>
      <w:divBdr>
        <w:top w:val="none" w:sz="0" w:space="0" w:color="auto"/>
        <w:left w:val="none" w:sz="0" w:space="0" w:color="auto"/>
        <w:bottom w:val="none" w:sz="0" w:space="0" w:color="auto"/>
        <w:right w:val="none" w:sz="0" w:space="0" w:color="auto"/>
      </w:divBdr>
    </w:div>
    <w:div w:id="1984578242">
      <w:bodyDiv w:val="1"/>
      <w:marLeft w:val="0"/>
      <w:marRight w:val="0"/>
      <w:marTop w:val="0"/>
      <w:marBottom w:val="0"/>
      <w:divBdr>
        <w:top w:val="none" w:sz="0" w:space="0" w:color="auto"/>
        <w:left w:val="none" w:sz="0" w:space="0" w:color="auto"/>
        <w:bottom w:val="none" w:sz="0" w:space="0" w:color="auto"/>
        <w:right w:val="none" w:sz="0" w:space="0" w:color="auto"/>
      </w:divBdr>
    </w:div>
    <w:div w:id="2050181723">
      <w:bodyDiv w:val="1"/>
      <w:marLeft w:val="0"/>
      <w:marRight w:val="0"/>
      <w:marTop w:val="0"/>
      <w:marBottom w:val="0"/>
      <w:divBdr>
        <w:top w:val="none" w:sz="0" w:space="0" w:color="auto"/>
        <w:left w:val="none" w:sz="0" w:space="0" w:color="auto"/>
        <w:bottom w:val="none" w:sz="0" w:space="0" w:color="auto"/>
        <w:right w:val="none" w:sz="0" w:space="0" w:color="auto"/>
      </w:divBdr>
    </w:div>
    <w:div w:id="205334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HCP_SAM_Template.dotx</Template>
  <TotalTime>719</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Doan Tung</cp:lastModifiedBy>
  <cp:revision>21</cp:revision>
  <cp:lastPrinted>2016-09-13T08:59:00Z</cp:lastPrinted>
  <dcterms:created xsi:type="dcterms:W3CDTF">2017-11-09T09:07:00Z</dcterms:created>
  <dcterms:modified xsi:type="dcterms:W3CDTF">2018-12-09T15:33:00Z</dcterms:modified>
</cp:coreProperties>
</file>